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9B8F" w14:textId="6222359C" w:rsidR="00D119F8" w:rsidRPr="0027075C" w:rsidRDefault="005528E6" w:rsidP="005528E6">
      <w:pPr>
        <w:rPr>
          <w:b/>
          <w:bCs/>
        </w:rPr>
      </w:pPr>
      <w:r w:rsidRPr="0027075C">
        <w:rPr>
          <w:b/>
          <w:bCs/>
        </w:rPr>
        <w:t>Aufgabe</w:t>
      </w:r>
      <w:r w:rsidR="00DC6ACD" w:rsidRPr="0027075C">
        <w:rPr>
          <w:b/>
          <w:bCs/>
        </w:rPr>
        <w:t xml:space="preserve"> 1</w:t>
      </w:r>
      <w:r w:rsidR="00FF0C78">
        <w:rPr>
          <w:b/>
          <w:bCs/>
        </w:rPr>
        <w:t xml:space="preserve"> (4 Punkte)</w:t>
      </w:r>
    </w:p>
    <w:p w14:paraId="7D1D655A" w14:textId="6BC62D12" w:rsidR="00DC6ACD" w:rsidRDefault="00DC6ACD" w:rsidP="005528E6"/>
    <w:p w14:paraId="2CBC03A7" w14:textId="1F32FBA4" w:rsidR="00DC6ACD" w:rsidRDefault="00DC6ACD" w:rsidP="005528E6">
      <w:r>
        <w:t xml:space="preserve">Erstellen Sie eine Klasse </w:t>
      </w:r>
      <w:proofErr w:type="spellStart"/>
      <w:r w:rsidR="00E95523">
        <w:t>DaVinci</w:t>
      </w:r>
      <w:proofErr w:type="spellEnd"/>
      <w:r>
        <w:t xml:space="preserve">, welche von </w:t>
      </w:r>
      <w:proofErr w:type="spellStart"/>
      <w:r>
        <w:t>QWidget</w:t>
      </w:r>
      <w:proofErr w:type="spellEnd"/>
      <w:r>
        <w:t xml:space="preserve"> erbt und setzen die Hintergrundfarbe auf </w:t>
      </w:r>
      <w:r w:rsidR="0008294D">
        <w:t xml:space="preserve">den Farbton </w:t>
      </w:r>
      <w:r w:rsidR="007409A5">
        <w:t>„</w:t>
      </w:r>
      <w:proofErr w:type="spellStart"/>
      <w:r w:rsidR="006808C4">
        <w:t>lightgoldenrodyellow</w:t>
      </w:r>
      <w:proofErr w:type="spellEnd"/>
      <w:r w:rsidR="007409A5">
        <w:t>“</w:t>
      </w:r>
      <w:r w:rsidR="0008294D">
        <w:t>.</w:t>
      </w:r>
      <w:r w:rsidR="006B312B">
        <w:t xml:space="preserve"> Das entstehende Objekt hat </w:t>
      </w:r>
      <w:r w:rsidR="00FF0C78">
        <w:t xml:space="preserve">zuerst </w:t>
      </w:r>
      <w:r w:rsidR="006B312B">
        <w:t xml:space="preserve">eine </w:t>
      </w:r>
      <w:r w:rsidR="00E57C6C">
        <w:t>Bildbreite von 600 und -höhe von 500 Bildpunkten.</w:t>
      </w:r>
    </w:p>
    <w:p w14:paraId="6C097F6A" w14:textId="4369ED6F" w:rsidR="0008294D" w:rsidRDefault="0008294D" w:rsidP="005528E6"/>
    <w:p w14:paraId="51C692C4" w14:textId="49F94211" w:rsidR="0008294D" w:rsidRDefault="0008294D" w:rsidP="005528E6"/>
    <w:p w14:paraId="7A687059" w14:textId="2D0DEEED" w:rsidR="0008294D" w:rsidRPr="0027075C" w:rsidRDefault="0008294D" w:rsidP="005528E6">
      <w:pPr>
        <w:rPr>
          <w:b/>
          <w:bCs/>
        </w:rPr>
      </w:pPr>
      <w:r w:rsidRPr="0027075C">
        <w:rPr>
          <w:b/>
          <w:bCs/>
        </w:rPr>
        <w:t>Aufgabe 2</w:t>
      </w:r>
      <w:r w:rsidR="00FF0C78">
        <w:rPr>
          <w:b/>
          <w:bCs/>
        </w:rPr>
        <w:t xml:space="preserve"> (</w:t>
      </w:r>
      <w:r w:rsidR="00905A82">
        <w:rPr>
          <w:b/>
          <w:bCs/>
        </w:rPr>
        <w:t>3</w:t>
      </w:r>
      <w:r w:rsidR="00FF0C78">
        <w:rPr>
          <w:b/>
          <w:bCs/>
        </w:rPr>
        <w:t xml:space="preserve"> Punkte)</w:t>
      </w:r>
    </w:p>
    <w:p w14:paraId="59267F2B" w14:textId="34E97115" w:rsidR="0008294D" w:rsidRDefault="0008294D" w:rsidP="005528E6"/>
    <w:p w14:paraId="7AA41202" w14:textId="69242282" w:rsidR="0008294D" w:rsidRDefault="0008294D" w:rsidP="005528E6">
      <w:r>
        <w:t>Das</w:t>
      </w:r>
      <w:r w:rsidR="00F017F7">
        <w:t xml:space="preserve"> bisher</w:t>
      </w:r>
      <w:r>
        <w:t xml:space="preserve"> </w:t>
      </w:r>
      <w:r w:rsidR="00575C38">
        <w:t xml:space="preserve">leere Widget, soll seine Zeichenfläche bei einem Rechtsklick </w:t>
      </w:r>
      <w:r w:rsidR="00F017F7">
        <w:t>neu Zeichen.</w:t>
      </w:r>
    </w:p>
    <w:p w14:paraId="2A4CB729" w14:textId="79D5736F" w:rsidR="00F017F7" w:rsidRDefault="00F017F7" w:rsidP="005528E6"/>
    <w:p w14:paraId="0CBA6A81" w14:textId="77777777" w:rsidR="00E57C6C" w:rsidRDefault="00E57C6C" w:rsidP="005528E6"/>
    <w:p w14:paraId="21AD3A6A" w14:textId="30FFEED8" w:rsidR="00F017F7" w:rsidRPr="0027075C" w:rsidRDefault="00F017F7" w:rsidP="005528E6">
      <w:pPr>
        <w:rPr>
          <w:b/>
          <w:bCs/>
        </w:rPr>
      </w:pPr>
      <w:r w:rsidRPr="0027075C">
        <w:rPr>
          <w:b/>
          <w:bCs/>
        </w:rPr>
        <w:t>Aufgabe 3</w:t>
      </w:r>
      <w:r w:rsidR="00905A82">
        <w:rPr>
          <w:b/>
          <w:bCs/>
        </w:rPr>
        <w:t xml:space="preserve"> (4 Punkte)</w:t>
      </w:r>
    </w:p>
    <w:p w14:paraId="4F024892" w14:textId="25A6E654" w:rsidR="00F017F7" w:rsidRDefault="00F017F7" w:rsidP="005528E6"/>
    <w:p w14:paraId="0EDEDD77" w14:textId="600F8143" w:rsidR="00F017F7" w:rsidRDefault="004B1823" w:rsidP="005528E6">
      <w:r>
        <w:t>Zeichnen Sie nun einen dunkelgrauen</w:t>
      </w:r>
      <w:r w:rsidR="00905A82">
        <w:t xml:space="preserve"> („</w:t>
      </w:r>
      <w:proofErr w:type="spellStart"/>
      <w:r w:rsidR="00905A82">
        <w:t>light</w:t>
      </w:r>
      <w:r w:rsidR="00634F08">
        <w:t>slategray</w:t>
      </w:r>
      <w:proofErr w:type="spellEnd"/>
      <w:r w:rsidR="00905A82">
        <w:t>“)</w:t>
      </w:r>
      <w:r>
        <w:t xml:space="preserve"> Kreis mit einer Linienstärke von 10. Der zentrierte Kreis </w:t>
      </w:r>
      <w:r w:rsidR="00527B12">
        <w:t>hat einen Abstand von 25 Bildpunkten zur</w:t>
      </w:r>
      <w:r w:rsidR="00D9196F">
        <w:t xml:space="preserve"> obere und unteren Seite.</w:t>
      </w:r>
    </w:p>
    <w:p w14:paraId="32526101" w14:textId="1D60284D" w:rsidR="00D9196F" w:rsidRDefault="00D9196F" w:rsidP="005528E6"/>
    <w:p w14:paraId="0CF6C9A6" w14:textId="72A29734" w:rsidR="00D9196F" w:rsidRDefault="00D9196F" w:rsidP="005528E6"/>
    <w:p w14:paraId="628FA50B" w14:textId="67DA4664" w:rsidR="00D9196F" w:rsidRPr="0027075C" w:rsidRDefault="00D9196F" w:rsidP="005528E6">
      <w:pPr>
        <w:rPr>
          <w:b/>
          <w:bCs/>
        </w:rPr>
      </w:pPr>
      <w:r w:rsidRPr="0027075C">
        <w:rPr>
          <w:b/>
          <w:bCs/>
        </w:rPr>
        <w:t>Aufgabe 4</w:t>
      </w:r>
      <w:r w:rsidR="00634F08">
        <w:rPr>
          <w:b/>
          <w:bCs/>
        </w:rPr>
        <w:t xml:space="preserve"> (</w:t>
      </w:r>
      <w:r w:rsidR="00985C83">
        <w:rPr>
          <w:b/>
          <w:bCs/>
        </w:rPr>
        <w:t>2</w:t>
      </w:r>
      <w:r w:rsidR="00634F08">
        <w:rPr>
          <w:b/>
          <w:bCs/>
        </w:rPr>
        <w:t xml:space="preserve"> Punkte)</w:t>
      </w:r>
    </w:p>
    <w:p w14:paraId="1041D397" w14:textId="485F01A0" w:rsidR="00D9196F" w:rsidRDefault="00D9196F" w:rsidP="005528E6"/>
    <w:p w14:paraId="7FCE32AF" w14:textId="4CA09425" w:rsidR="00D9196F" w:rsidRDefault="00D9196F" w:rsidP="005528E6">
      <w:r>
        <w:t xml:space="preserve">Zeichen Sie nun ein Quadrat, </w:t>
      </w:r>
      <w:r w:rsidR="003F3E42">
        <w:t>dessen Ecken</w:t>
      </w:r>
      <w:r>
        <w:t xml:space="preserve"> von dem</w:t>
      </w:r>
      <w:r w:rsidR="0075373E">
        <w:t xml:space="preserve"> </w:t>
      </w:r>
      <w:r w:rsidR="00761E8F">
        <w:t>Kreis genau umschlossen w</w:t>
      </w:r>
      <w:r w:rsidR="003F3E42">
        <w:t>e</w:t>
      </w:r>
      <w:r w:rsidR="00761E8F">
        <w:t>rd</w:t>
      </w:r>
      <w:r w:rsidR="003F3E42">
        <w:t>en</w:t>
      </w:r>
      <w:r w:rsidR="00761E8F">
        <w:t>.</w:t>
      </w:r>
    </w:p>
    <w:p w14:paraId="3ED2F6B6" w14:textId="3E4F8D18" w:rsidR="00761E8F" w:rsidRDefault="00761E8F" w:rsidP="005528E6"/>
    <w:p w14:paraId="0CE4978E" w14:textId="5B3707F3" w:rsidR="00761E8F" w:rsidRDefault="00761E8F" w:rsidP="005528E6">
      <w:r>
        <w:t xml:space="preserve">Hinweis: die Seitenlänge des Quadrats entspricht dann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∙r</m:t>
        </m:r>
      </m:oMath>
      <w:r w:rsidR="0027075C">
        <w:t>.</w:t>
      </w:r>
    </w:p>
    <w:p w14:paraId="6938D81B" w14:textId="6F984F84" w:rsidR="0027075C" w:rsidRDefault="0027075C" w:rsidP="005528E6"/>
    <w:p w14:paraId="412F6C78" w14:textId="536118A0" w:rsidR="0027075C" w:rsidRDefault="0027075C" w:rsidP="005528E6"/>
    <w:p w14:paraId="4EFA9495" w14:textId="5921ACCA" w:rsidR="0027075C" w:rsidRPr="0027075C" w:rsidRDefault="0027075C" w:rsidP="005528E6">
      <w:pPr>
        <w:rPr>
          <w:b/>
          <w:bCs/>
        </w:rPr>
      </w:pPr>
      <w:r w:rsidRPr="0027075C">
        <w:rPr>
          <w:b/>
          <w:bCs/>
        </w:rPr>
        <w:t>Aufgabe 5</w:t>
      </w:r>
      <w:r w:rsidR="00985C83">
        <w:rPr>
          <w:b/>
          <w:bCs/>
        </w:rPr>
        <w:t xml:space="preserve"> (</w:t>
      </w:r>
      <w:r w:rsidR="006007CC">
        <w:rPr>
          <w:b/>
          <w:bCs/>
        </w:rPr>
        <w:t>4</w:t>
      </w:r>
      <w:r w:rsidR="00985C83">
        <w:rPr>
          <w:b/>
          <w:bCs/>
        </w:rPr>
        <w:t xml:space="preserve"> Punkte)</w:t>
      </w:r>
    </w:p>
    <w:p w14:paraId="7D93F1D2" w14:textId="2FB10B90" w:rsidR="0027075C" w:rsidRDefault="0027075C" w:rsidP="005528E6"/>
    <w:p w14:paraId="361559F9" w14:textId="59160EF3" w:rsidR="0027075C" w:rsidRDefault="003F3E42" w:rsidP="005528E6">
      <w:r>
        <w:t>Zeichen Sie nun die Graphik „</w:t>
      </w:r>
      <w:r w:rsidR="009748E1">
        <w:t>mensch.</w:t>
      </w:r>
      <w:r w:rsidR="00E64665">
        <w:t xml:space="preserve">jpg“ in die Mitte des </w:t>
      </w:r>
      <w:r w:rsidR="00DE6F8A">
        <w:t xml:space="preserve">Objekts. </w:t>
      </w:r>
      <w:r w:rsidR="002571E9">
        <w:t>Skalieren</w:t>
      </w:r>
      <w:r w:rsidR="00DE6F8A">
        <w:t xml:space="preserve"> Sie die Graphik so, dass die Graphik </w:t>
      </w:r>
      <w:r w:rsidR="002571E9">
        <w:t>weder Kreis noch Quadrat überzeichnet.</w:t>
      </w:r>
    </w:p>
    <w:p w14:paraId="3E485373" w14:textId="7BEEB84A" w:rsidR="002571E9" w:rsidRDefault="002571E9" w:rsidP="005528E6"/>
    <w:p w14:paraId="1020F934" w14:textId="295B393D" w:rsidR="006007CC" w:rsidRPr="00452CB3" w:rsidRDefault="006007CC" w:rsidP="005528E6">
      <w:pPr>
        <w:rPr>
          <w:b/>
          <w:bCs/>
        </w:rPr>
      </w:pPr>
      <w:r w:rsidRPr="00452CB3">
        <w:rPr>
          <w:b/>
          <w:bCs/>
        </w:rPr>
        <w:t>Aufgabe 6 (</w:t>
      </w:r>
      <w:r w:rsidR="00822430">
        <w:rPr>
          <w:b/>
          <w:bCs/>
        </w:rPr>
        <w:t>4</w:t>
      </w:r>
      <w:r w:rsidRPr="00452CB3">
        <w:rPr>
          <w:b/>
          <w:bCs/>
        </w:rPr>
        <w:t xml:space="preserve"> Punkte</w:t>
      </w:r>
      <w:r w:rsidR="00452CB3" w:rsidRPr="00452CB3">
        <w:rPr>
          <w:b/>
          <w:bCs/>
        </w:rPr>
        <w:t>)</w:t>
      </w:r>
    </w:p>
    <w:p w14:paraId="46C51A21" w14:textId="56FAB23D" w:rsidR="006007CC" w:rsidRDefault="006007CC" w:rsidP="005528E6"/>
    <w:p w14:paraId="0C40184E" w14:textId="37FEE1D7" w:rsidR="008062B8" w:rsidRDefault="00452CB3" w:rsidP="00292C45">
      <w:pPr>
        <w:jc w:val="both"/>
      </w:pPr>
      <w:r>
        <w:t xml:space="preserve">Schreiben Sie nun </w:t>
      </w:r>
      <w:r w:rsidR="00292C45">
        <w:t>in der Schriftart „</w:t>
      </w:r>
      <w:proofErr w:type="spellStart"/>
      <w:r w:rsidR="00292C45" w:rsidRPr="00292C45">
        <w:t>OldEnglish</w:t>
      </w:r>
      <w:proofErr w:type="spellEnd"/>
      <w:r w:rsidR="00292C45">
        <w:t>“ und -größe 24</w:t>
      </w:r>
      <w:r w:rsidR="008062B8">
        <w:t xml:space="preserve"> den Titel „</w:t>
      </w:r>
      <w:r w:rsidR="008062B8" w:rsidRPr="008062B8">
        <w:t>Vitruvianischer Mensch</w:t>
      </w:r>
      <w:r w:rsidR="008062B8">
        <w:t>“</w:t>
      </w:r>
      <w:r w:rsidR="00A96606">
        <w:t xml:space="preserve"> und </w:t>
      </w:r>
      <w:r w:rsidR="00822430">
        <w:t xml:space="preserve">darunter </w:t>
      </w:r>
      <w:r w:rsidR="00A96606">
        <w:t>in Schriftgröße</w:t>
      </w:r>
      <w:r w:rsidR="00E95523">
        <w:t xml:space="preserve"> 12 den Künstler „</w:t>
      </w:r>
      <w:r w:rsidR="00E95523" w:rsidRPr="00E95523">
        <w:t>Leonardo da Vinci</w:t>
      </w:r>
      <w:r w:rsidR="00E95523">
        <w:t xml:space="preserve">“ in die </w:t>
      </w:r>
      <w:r w:rsidR="00822430">
        <w:t>rechte, obere Ecke des Bildes.</w:t>
      </w:r>
    </w:p>
    <w:p w14:paraId="30793D6D" w14:textId="2BAFAF7B" w:rsidR="00A96606" w:rsidRDefault="00A96606" w:rsidP="00292C45">
      <w:pPr>
        <w:jc w:val="both"/>
      </w:pPr>
    </w:p>
    <w:p w14:paraId="0DEBBEC1" w14:textId="2801A704" w:rsidR="00822430" w:rsidRDefault="00822430" w:rsidP="00292C45">
      <w:pPr>
        <w:jc w:val="both"/>
      </w:pPr>
    </w:p>
    <w:p w14:paraId="62710111" w14:textId="32A6DCCB" w:rsidR="00822430" w:rsidRPr="00FF0A0F" w:rsidRDefault="00822430" w:rsidP="00292C45">
      <w:pPr>
        <w:jc w:val="both"/>
        <w:rPr>
          <w:b/>
          <w:bCs/>
        </w:rPr>
      </w:pPr>
      <w:r w:rsidRPr="00FF0A0F">
        <w:rPr>
          <w:b/>
          <w:bCs/>
        </w:rPr>
        <w:t xml:space="preserve">Aufgabe </w:t>
      </w:r>
      <w:r w:rsidR="003938C6" w:rsidRPr="00FF0A0F">
        <w:rPr>
          <w:b/>
          <w:bCs/>
        </w:rPr>
        <w:t>7 (</w:t>
      </w:r>
      <w:r w:rsidR="009D1F47">
        <w:rPr>
          <w:b/>
          <w:bCs/>
        </w:rPr>
        <w:t>10</w:t>
      </w:r>
      <w:r w:rsidR="00FF0A0F" w:rsidRPr="00FF0A0F">
        <w:rPr>
          <w:b/>
          <w:bCs/>
        </w:rPr>
        <w:t xml:space="preserve"> Punkte</w:t>
      </w:r>
      <w:r w:rsidR="003938C6" w:rsidRPr="00FF0A0F">
        <w:rPr>
          <w:b/>
          <w:bCs/>
        </w:rPr>
        <w:t>)</w:t>
      </w:r>
    </w:p>
    <w:p w14:paraId="5741022C" w14:textId="73FD3FC0" w:rsidR="00FF0A0F" w:rsidRDefault="00FF0A0F" w:rsidP="00292C45">
      <w:pPr>
        <w:jc w:val="both"/>
      </w:pPr>
    </w:p>
    <w:p w14:paraId="5583ACEC" w14:textId="5CFFF4D7" w:rsidR="00FF0A0F" w:rsidRDefault="00FF0A0F" w:rsidP="00292C45">
      <w:pPr>
        <w:jc w:val="both"/>
      </w:pPr>
      <w:r>
        <w:t>Um später die Größe des Widgets ändern zu können, stellen Sie die Berechnung für Kreis, Quadrat, Text und Graphik auf Variablen um</w:t>
      </w:r>
      <w:r w:rsidR="009D1F47">
        <w:t>.</w:t>
      </w:r>
    </w:p>
    <w:p w14:paraId="2312A429" w14:textId="453F2CEA" w:rsidR="002571E9" w:rsidRDefault="002571E9" w:rsidP="002571E9">
      <w:pPr>
        <w:jc w:val="right"/>
        <w:rPr>
          <w:spacing w:val="20"/>
        </w:rPr>
      </w:pPr>
      <w:r w:rsidRPr="002571E9">
        <w:rPr>
          <w:spacing w:val="20"/>
        </w:rPr>
        <w:t>Viel Erfolg!</w:t>
      </w:r>
    </w:p>
    <w:p w14:paraId="6915DF66" w14:textId="3428D7D7" w:rsidR="006007CC" w:rsidRDefault="006007CC">
      <w:pPr>
        <w:rPr>
          <w:spacing w:val="20"/>
        </w:rPr>
      </w:pPr>
      <w:r>
        <w:rPr>
          <w:spacing w:val="20"/>
        </w:rPr>
        <w:br w:type="page"/>
      </w:r>
    </w:p>
    <w:p w14:paraId="641CABAB" w14:textId="2E28BCC1" w:rsidR="00C761C0" w:rsidRPr="002571E9" w:rsidRDefault="00103757" w:rsidP="00103757">
      <w:pPr>
        <w:jc w:val="center"/>
        <w:rPr>
          <w:spacing w:val="20"/>
        </w:rPr>
      </w:pPr>
      <w:r>
        <w:rPr>
          <w:noProof/>
        </w:rPr>
        <w:lastRenderedPageBreak/>
        <w:drawing>
          <wp:inline distT="0" distB="0" distL="0" distR="0" wp14:anchorId="0FC31137" wp14:editId="5759E165">
            <wp:extent cx="4102735" cy="8213725"/>
            <wp:effectExtent l="0" t="0" r="0" b="0"/>
            <wp:docPr id="5" name="Grafik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1C0" w:rsidRPr="002571E9" w:rsidSect="00947FD0">
      <w:footerReference w:type="default" r:id="rId9"/>
      <w:headerReference w:type="first" r:id="rId10"/>
      <w:footerReference w:type="first" r:id="rId11"/>
      <w:pgSz w:w="11906" w:h="16838" w:code="9"/>
      <w:pgMar w:top="1134" w:right="851" w:bottom="284" w:left="1134" w:header="624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781B" w14:textId="77777777" w:rsidR="009A4DEE" w:rsidRDefault="009A4DEE">
      <w:r>
        <w:separator/>
      </w:r>
    </w:p>
  </w:endnote>
  <w:endnote w:type="continuationSeparator" w:id="0">
    <w:p w14:paraId="1F87C2D0" w14:textId="77777777" w:rsidR="009A4DEE" w:rsidRDefault="009A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887986"/>
      <w:docPartObj>
        <w:docPartGallery w:val="Page Numbers (Bottom of Page)"/>
        <w:docPartUnique/>
      </w:docPartObj>
    </w:sdtPr>
    <w:sdtContent>
      <w:sdt>
        <w:sdtPr>
          <w:id w:val="1448897294"/>
          <w:docPartObj>
            <w:docPartGallery w:val="Page Numbers (Top of Page)"/>
            <w:docPartUnique/>
          </w:docPartObj>
        </w:sdtPr>
        <w:sdtContent>
          <w:p w14:paraId="397DDC59" w14:textId="5A405E9F" w:rsidR="00AF6BD1" w:rsidRPr="007A7FE9" w:rsidRDefault="007A7FE9" w:rsidP="007A7FE9">
            <w:pPr>
              <w:pStyle w:val="Fuzeile"/>
            </w:pPr>
            <w:r w:rsidRPr="00443446">
              <w:t xml:space="preserve">Seite </w:t>
            </w:r>
            <w:r w:rsidRPr="00443446">
              <w:rPr>
                <w:bCs/>
              </w:rPr>
              <w:fldChar w:fldCharType="begin"/>
            </w:r>
            <w:r w:rsidRPr="00443446">
              <w:rPr>
                <w:bCs/>
              </w:rPr>
              <w:instrText>PAGE</w:instrText>
            </w:r>
            <w:r w:rsidRPr="00443446">
              <w:rPr>
                <w:bCs/>
              </w:rPr>
              <w:fldChar w:fldCharType="separate"/>
            </w:r>
            <w:r>
              <w:rPr>
                <w:bCs/>
              </w:rPr>
              <w:t>1</w:t>
            </w:r>
            <w:r w:rsidRPr="00443446">
              <w:rPr>
                <w:bCs/>
              </w:rPr>
              <w:fldChar w:fldCharType="end"/>
            </w:r>
            <w:r w:rsidRPr="00443446">
              <w:t xml:space="preserve"> von </w:t>
            </w:r>
            <w:r w:rsidRPr="00443446">
              <w:rPr>
                <w:bCs/>
              </w:rPr>
              <w:fldChar w:fldCharType="begin"/>
            </w:r>
            <w:r w:rsidRPr="00443446">
              <w:rPr>
                <w:bCs/>
              </w:rPr>
              <w:instrText>NUMPAGES</w:instrText>
            </w:r>
            <w:r w:rsidRPr="00443446">
              <w:rPr>
                <w:bCs/>
              </w:rPr>
              <w:fldChar w:fldCharType="separate"/>
            </w:r>
            <w:r>
              <w:rPr>
                <w:bCs/>
              </w:rPr>
              <w:t>2</w:t>
            </w:r>
            <w:r w:rsidRPr="00443446">
              <w:rPr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154710"/>
      <w:docPartObj>
        <w:docPartGallery w:val="Page Numbers (Bottom of Page)"/>
        <w:docPartUnique/>
      </w:docPartObj>
    </w:sdtPr>
    <w:sdtContent>
      <w:sdt>
        <w:sdtPr>
          <w:id w:val="-1685199943"/>
          <w:docPartObj>
            <w:docPartGallery w:val="Page Numbers (Top of Page)"/>
            <w:docPartUnique/>
          </w:docPartObj>
        </w:sdtPr>
        <w:sdtContent>
          <w:p w14:paraId="78611B0C" w14:textId="77777777" w:rsidR="007A7FE9" w:rsidRPr="0044229A" w:rsidRDefault="007A7FE9" w:rsidP="007A7FE9">
            <w:pPr>
              <w:pStyle w:val="Fuzeile"/>
            </w:pPr>
            <w:r w:rsidRPr="00443446">
              <w:t xml:space="preserve">Seite </w:t>
            </w:r>
            <w:r w:rsidRPr="00443446">
              <w:rPr>
                <w:bCs/>
              </w:rPr>
              <w:fldChar w:fldCharType="begin"/>
            </w:r>
            <w:r w:rsidRPr="00443446">
              <w:rPr>
                <w:bCs/>
              </w:rPr>
              <w:instrText>PAGE</w:instrText>
            </w:r>
            <w:r w:rsidRPr="00443446">
              <w:rPr>
                <w:bCs/>
              </w:rPr>
              <w:fldChar w:fldCharType="separate"/>
            </w:r>
            <w:r>
              <w:rPr>
                <w:bCs/>
              </w:rPr>
              <w:t>1</w:t>
            </w:r>
            <w:r w:rsidRPr="00443446">
              <w:rPr>
                <w:bCs/>
              </w:rPr>
              <w:fldChar w:fldCharType="end"/>
            </w:r>
            <w:r w:rsidRPr="00443446">
              <w:t xml:space="preserve"> von </w:t>
            </w:r>
            <w:r w:rsidRPr="00443446">
              <w:rPr>
                <w:bCs/>
              </w:rPr>
              <w:fldChar w:fldCharType="begin"/>
            </w:r>
            <w:r w:rsidRPr="00443446">
              <w:rPr>
                <w:bCs/>
              </w:rPr>
              <w:instrText>NUMPAGES</w:instrText>
            </w:r>
            <w:r w:rsidRPr="00443446">
              <w:rPr>
                <w:bCs/>
              </w:rPr>
              <w:fldChar w:fldCharType="separate"/>
            </w:r>
            <w:r>
              <w:rPr>
                <w:bCs/>
              </w:rPr>
              <w:t>2</w:t>
            </w:r>
            <w:r w:rsidRPr="00443446">
              <w:rPr>
                <w:bCs/>
              </w:rPr>
              <w:fldChar w:fldCharType="end"/>
            </w:r>
          </w:p>
        </w:sdtContent>
      </w:sdt>
    </w:sdtContent>
  </w:sdt>
  <w:p w14:paraId="397DDC5F" w14:textId="77777777" w:rsidR="005F5450" w:rsidRPr="00226D5E" w:rsidRDefault="005F5450" w:rsidP="005F5450">
    <w:pPr>
      <w:pStyle w:val="Fuzeile"/>
      <w:tabs>
        <w:tab w:val="clear" w:pos="4536"/>
        <w:tab w:val="center" w:pos="3828"/>
        <w:tab w:val="left" w:pos="7594"/>
      </w:tabs>
      <w:rPr>
        <w:rFonts w:ascii="Verdana" w:hAnsi="Verdana"/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97BD" w14:textId="77777777" w:rsidR="009A4DEE" w:rsidRDefault="009A4DEE">
      <w:r>
        <w:separator/>
      </w:r>
    </w:p>
  </w:footnote>
  <w:footnote w:type="continuationSeparator" w:id="0">
    <w:p w14:paraId="592B8B2C" w14:textId="77777777" w:rsidR="009A4DEE" w:rsidRDefault="009A4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E7F4" w14:textId="22628222" w:rsidR="00864B7D" w:rsidRDefault="005528E6" w:rsidP="00864B7D">
    <w:pPr>
      <w:pStyle w:val="Kopfzeile"/>
      <w:jc w:val="center"/>
      <w:rPr>
        <w:u w:val="single"/>
      </w:rPr>
    </w:pPr>
    <w:r>
      <w:rPr>
        <w:u w:val="single"/>
      </w:rPr>
      <w:t xml:space="preserve">Nachschrift zur </w:t>
    </w:r>
    <w:r w:rsidR="00BF3B88">
      <w:rPr>
        <w:u w:val="single"/>
      </w:rPr>
      <w:t>2</w:t>
    </w:r>
    <w:r w:rsidR="00864B7D">
      <w:rPr>
        <w:u w:val="single"/>
      </w:rPr>
      <w:t xml:space="preserve">. </w:t>
    </w:r>
    <w:r w:rsidR="0097656F">
      <w:rPr>
        <w:u w:val="single"/>
      </w:rPr>
      <w:t>Schulaufgabe</w:t>
    </w:r>
    <w:r w:rsidR="00864B7D" w:rsidRPr="007F08C3">
      <w:rPr>
        <w:u w:val="single"/>
      </w:rPr>
      <w:t xml:space="preserve"> aus dem Fach </w:t>
    </w:r>
    <w:r w:rsidR="009129CF">
      <w:rPr>
        <w:u w:val="single"/>
      </w:rPr>
      <w:t>Programmieren</w:t>
    </w:r>
    <w:r w:rsidR="00216AE1">
      <w:rPr>
        <w:u w:val="single"/>
      </w:rPr>
      <w:t xml:space="preserve"> </w:t>
    </w:r>
    <w:r w:rsidR="00864B7D">
      <w:rPr>
        <w:u w:val="single"/>
      </w:rPr>
      <w:t>i</w:t>
    </w:r>
    <w:r w:rsidR="00EB5BEE">
      <w:rPr>
        <w:u w:val="single"/>
      </w:rPr>
      <w:t>m</w:t>
    </w:r>
    <w:r w:rsidR="00864B7D">
      <w:rPr>
        <w:u w:val="single"/>
      </w:rPr>
      <w:t xml:space="preserve"> </w:t>
    </w:r>
    <w:r w:rsidR="00730700">
      <w:rPr>
        <w:u w:val="single"/>
      </w:rPr>
      <w:t>2</w:t>
    </w:r>
    <w:r w:rsidR="007A7FE9">
      <w:rPr>
        <w:u w:val="single"/>
      </w:rPr>
      <w:t xml:space="preserve">. </w:t>
    </w:r>
    <w:r w:rsidR="00EB5BEE">
      <w:rPr>
        <w:u w:val="single"/>
      </w:rPr>
      <w:t>Schuljahr</w:t>
    </w:r>
  </w:p>
  <w:p w14:paraId="5B4C4CB6" w14:textId="77777777" w:rsidR="00864B7D" w:rsidRDefault="00864B7D" w:rsidP="00864B7D">
    <w:pPr>
      <w:pStyle w:val="Kopfzeile"/>
      <w:jc w:val="center"/>
      <w:rPr>
        <w:u w:val="single"/>
      </w:rPr>
    </w:pPr>
  </w:p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477"/>
      <w:gridCol w:w="2478"/>
      <w:gridCol w:w="4956"/>
    </w:tblGrid>
    <w:tr w:rsidR="00864B7D" w14:paraId="2FAAD7F9" w14:textId="77777777" w:rsidTr="008B5772">
      <w:tc>
        <w:tcPr>
          <w:tcW w:w="1250" w:type="pct"/>
        </w:tcPr>
        <w:p w14:paraId="1927D07D" w14:textId="77777777" w:rsidR="00864B7D" w:rsidRDefault="00864B7D" w:rsidP="00864B7D">
          <w:pPr>
            <w:pStyle w:val="Kopfzeile"/>
          </w:pPr>
          <w:r>
            <w:t>Datum:</w:t>
          </w:r>
        </w:p>
        <w:p w14:paraId="2776143E" w14:textId="77777777" w:rsidR="00864B7D" w:rsidRPr="007F08C3" w:rsidRDefault="00864B7D" w:rsidP="00864B7D">
          <w:pPr>
            <w:pStyle w:val="Kopfzeile"/>
          </w:pPr>
        </w:p>
      </w:tc>
      <w:tc>
        <w:tcPr>
          <w:tcW w:w="1250" w:type="pct"/>
        </w:tcPr>
        <w:p w14:paraId="77F35747" w14:textId="77777777" w:rsidR="00864B7D" w:rsidRPr="007F08C3" w:rsidRDefault="00864B7D" w:rsidP="00864B7D">
          <w:pPr>
            <w:pStyle w:val="Kopfzeile"/>
          </w:pPr>
          <w:r>
            <w:t>Klasse:</w:t>
          </w:r>
        </w:p>
      </w:tc>
      <w:tc>
        <w:tcPr>
          <w:tcW w:w="2500" w:type="pct"/>
        </w:tcPr>
        <w:p w14:paraId="4D6826F1" w14:textId="7429D741" w:rsidR="00864B7D" w:rsidRPr="007F08C3" w:rsidRDefault="00864B7D" w:rsidP="00864B7D">
          <w:pPr>
            <w:pStyle w:val="Kopfzeile"/>
          </w:pPr>
          <w:r>
            <w:t>Name:</w:t>
          </w:r>
        </w:p>
      </w:tc>
    </w:tr>
  </w:tbl>
  <w:p w14:paraId="397DDC5A" w14:textId="2F03034A" w:rsidR="00080974" w:rsidRPr="00864B7D" w:rsidRDefault="00080974" w:rsidP="00864B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90EBD"/>
    <w:multiLevelType w:val="hybridMultilevel"/>
    <w:tmpl w:val="D7268F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31D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22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53E65"/>
    <w:multiLevelType w:val="hybridMultilevel"/>
    <w:tmpl w:val="E012D2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7A31"/>
    <w:multiLevelType w:val="hybridMultilevel"/>
    <w:tmpl w:val="07349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1908"/>
    <w:multiLevelType w:val="hybridMultilevel"/>
    <w:tmpl w:val="A296D7F4"/>
    <w:lvl w:ilvl="0" w:tplc="6B724DC4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05B4D"/>
    <w:multiLevelType w:val="hybridMultilevel"/>
    <w:tmpl w:val="B30A35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3D36"/>
    <w:multiLevelType w:val="hybridMultilevel"/>
    <w:tmpl w:val="282ECEA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04A3C"/>
    <w:multiLevelType w:val="hybridMultilevel"/>
    <w:tmpl w:val="29B0C4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039DA"/>
    <w:multiLevelType w:val="hybridMultilevel"/>
    <w:tmpl w:val="445E2FC2"/>
    <w:lvl w:ilvl="0" w:tplc="3E521EDC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0" w:hanging="360"/>
      </w:pPr>
    </w:lvl>
    <w:lvl w:ilvl="2" w:tplc="0407001B" w:tentative="1">
      <w:start w:val="1"/>
      <w:numFmt w:val="lowerRoman"/>
      <w:lvlText w:val="%3."/>
      <w:lvlJc w:val="right"/>
      <w:pPr>
        <w:ind w:left="1840" w:hanging="180"/>
      </w:pPr>
    </w:lvl>
    <w:lvl w:ilvl="3" w:tplc="0407000F" w:tentative="1">
      <w:start w:val="1"/>
      <w:numFmt w:val="decimal"/>
      <w:lvlText w:val="%4."/>
      <w:lvlJc w:val="left"/>
      <w:pPr>
        <w:ind w:left="2560" w:hanging="360"/>
      </w:pPr>
    </w:lvl>
    <w:lvl w:ilvl="4" w:tplc="04070019" w:tentative="1">
      <w:start w:val="1"/>
      <w:numFmt w:val="lowerLetter"/>
      <w:lvlText w:val="%5."/>
      <w:lvlJc w:val="left"/>
      <w:pPr>
        <w:ind w:left="3280" w:hanging="360"/>
      </w:pPr>
    </w:lvl>
    <w:lvl w:ilvl="5" w:tplc="0407001B" w:tentative="1">
      <w:start w:val="1"/>
      <w:numFmt w:val="lowerRoman"/>
      <w:lvlText w:val="%6."/>
      <w:lvlJc w:val="right"/>
      <w:pPr>
        <w:ind w:left="4000" w:hanging="180"/>
      </w:pPr>
    </w:lvl>
    <w:lvl w:ilvl="6" w:tplc="0407000F" w:tentative="1">
      <w:start w:val="1"/>
      <w:numFmt w:val="decimal"/>
      <w:lvlText w:val="%7."/>
      <w:lvlJc w:val="left"/>
      <w:pPr>
        <w:ind w:left="4720" w:hanging="360"/>
      </w:pPr>
    </w:lvl>
    <w:lvl w:ilvl="7" w:tplc="04070019" w:tentative="1">
      <w:start w:val="1"/>
      <w:numFmt w:val="lowerLetter"/>
      <w:lvlText w:val="%8."/>
      <w:lvlJc w:val="left"/>
      <w:pPr>
        <w:ind w:left="5440" w:hanging="360"/>
      </w:pPr>
    </w:lvl>
    <w:lvl w:ilvl="8" w:tplc="0407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41F9211F"/>
    <w:multiLevelType w:val="hybridMultilevel"/>
    <w:tmpl w:val="F17A7210"/>
    <w:lvl w:ilvl="0" w:tplc="8910C5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DE58C1"/>
    <w:multiLevelType w:val="hybridMultilevel"/>
    <w:tmpl w:val="F588EFF4"/>
    <w:lvl w:ilvl="0" w:tplc="92568A46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b/>
        <w:sz w:val="27"/>
        <w:szCs w:val="27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31D01"/>
    <w:multiLevelType w:val="hybridMultilevel"/>
    <w:tmpl w:val="D21C1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0083C"/>
    <w:multiLevelType w:val="hybridMultilevel"/>
    <w:tmpl w:val="6F8A9D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978D2"/>
    <w:multiLevelType w:val="singleLevel"/>
    <w:tmpl w:val="C6F672D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4C8D75A2"/>
    <w:multiLevelType w:val="hybridMultilevel"/>
    <w:tmpl w:val="EB1875FA"/>
    <w:lvl w:ilvl="0" w:tplc="DC322B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109A1"/>
    <w:multiLevelType w:val="hybridMultilevel"/>
    <w:tmpl w:val="3998E1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35391"/>
    <w:multiLevelType w:val="hybridMultilevel"/>
    <w:tmpl w:val="51D0067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7048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C9442C0"/>
    <w:multiLevelType w:val="hybridMultilevel"/>
    <w:tmpl w:val="A4409A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150D7"/>
    <w:multiLevelType w:val="hybridMultilevel"/>
    <w:tmpl w:val="FA6ECF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82740"/>
    <w:multiLevelType w:val="hybridMultilevel"/>
    <w:tmpl w:val="D7268F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41CEA"/>
    <w:multiLevelType w:val="hybridMultilevel"/>
    <w:tmpl w:val="DAC8B8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8817">
    <w:abstractNumId w:val="15"/>
  </w:num>
  <w:num w:numId="2" w16cid:durableId="1469206801">
    <w:abstractNumId w:val="19"/>
  </w:num>
  <w:num w:numId="3" w16cid:durableId="647057180">
    <w:abstractNumId w:val="3"/>
  </w:num>
  <w:num w:numId="4" w16cid:durableId="613173465">
    <w:abstractNumId w:val="4"/>
  </w:num>
  <w:num w:numId="5" w16cid:durableId="344214872">
    <w:abstractNumId w:val="7"/>
  </w:num>
  <w:num w:numId="6" w16cid:durableId="192311880">
    <w:abstractNumId w:val="5"/>
  </w:num>
  <w:num w:numId="7" w16cid:durableId="329140509">
    <w:abstractNumId w:val="20"/>
  </w:num>
  <w:num w:numId="8" w16cid:durableId="1431853051">
    <w:abstractNumId w:val="11"/>
  </w:num>
  <w:num w:numId="9" w16cid:durableId="641498545">
    <w:abstractNumId w:val="21"/>
  </w:num>
  <w:num w:numId="10" w16cid:durableId="1667242547">
    <w:abstractNumId w:val="9"/>
  </w:num>
  <w:num w:numId="11" w16cid:durableId="576936189">
    <w:abstractNumId w:val="23"/>
  </w:num>
  <w:num w:numId="12" w16cid:durableId="1609501734">
    <w:abstractNumId w:val="22"/>
  </w:num>
  <w:num w:numId="13" w16cid:durableId="1030498946">
    <w:abstractNumId w:val="1"/>
  </w:num>
  <w:num w:numId="14" w16cid:durableId="778254360">
    <w:abstractNumId w:val="14"/>
  </w:num>
  <w:num w:numId="15" w16cid:durableId="1178349069">
    <w:abstractNumId w:val="12"/>
  </w:num>
  <w:num w:numId="16" w16cid:durableId="1397320647">
    <w:abstractNumId w:val="0"/>
  </w:num>
  <w:num w:numId="17" w16cid:durableId="1239049932">
    <w:abstractNumId w:val="2"/>
  </w:num>
  <w:num w:numId="18" w16cid:durableId="1681354259">
    <w:abstractNumId w:val="18"/>
  </w:num>
  <w:num w:numId="19" w16cid:durableId="239364463">
    <w:abstractNumId w:val="8"/>
  </w:num>
  <w:num w:numId="20" w16cid:durableId="1850557496">
    <w:abstractNumId w:val="10"/>
  </w:num>
  <w:num w:numId="21" w16cid:durableId="104690298">
    <w:abstractNumId w:val="6"/>
  </w:num>
  <w:num w:numId="22" w16cid:durableId="1975213370">
    <w:abstractNumId w:val="16"/>
  </w:num>
  <w:num w:numId="23" w16cid:durableId="773325668">
    <w:abstractNumId w:val="17"/>
  </w:num>
  <w:num w:numId="24" w16cid:durableId="1984652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89"/>
    <w:rsid w:val="000020B8"/>
    <w:rsid w:val="00025888"/>
    <w:rsid w:val="00026920"/>
    <w:rsid w:val="00031E4E"/>
    <w:rsid w:val="00037253"/>
    <w:rsid w:val="000623E7"/>
    <w:rsid w:val="00063B26"/>
    <w:rsid w:val="0006633F"/>
    <w:rsid w:val="00066436"/>
    <w:rsid w:val="00071A95"/>
    <w:rsid w:val="00073258"/>
    <w:rsid w:val="00074DEC"/>
    <w:rsid w:val="00080974"/>
    <w:rsid w:val="000817B2"/>
    <w:rsid w:val="0008294D"/>
    <w:rsid w:val="00082D5E"/>
    <w:rsid w:val="00097F93"/>
    <w:rsid w:val="000D12CD"/>
    <w:rsid w:val="000E11D2"/>
    <w:rsid w:val="000E3456"/>
    <w:rsid w:val="000E6A4C"/>
    <w:rsid w:val="000F6322"/>
    <w:rsid w:val="001013CA"/>
    <w:rsid w:val="00103757"/>
    <w:rsid w:val="00113E38"/>
    <w:rsid w:val="00114FC6"/>
    <w:rsid w:val="00121F1E"/>
    <w:rsid w:val="001269B5"/>
    <w:rsid w:val="00135E98"/>
    <w:rsid w:val="0013624C"/>
    <w:rsid w:val="00137D86"/>
    <w:rsid w:val="0014225D"/>
    <w:rsid w:val="001471AE"/>
    <w:rsid w:val="00147217"/>
    <w:rsid w:val="0015701B"/>
    <w:rsid w:val="00160CA8"/>
    <w:rsid w:val="00197B9C"/>
    <w:rsid w:val="001A5AF1"/>
    <w:rsid w:val="001A7A0F"/>
    <w:rsid w:val="001C498C"/>
    <w:rsid w:val="001C4FEC"/>
    <w:rsid w:val="001D4F0C"/>
    <w:rsid w:val="001E087B"/>
    <w:rsid w:val="001F014B"/>
    <w:rsid w:val="001F52D1"/>
    <w:rsid w:val="00200BF8"/>
    <w:rsid w:val="002026FC"/>
    <w:rsid w:val="00202E44"/>
    <w:rsid w:val="00204C0D"/>
    <w:rsid w:val="0021143B"/>
    <w:rsid w:val="00216AE1"/>
    <w:rsid w:val="00226D5E"/>
    <w:rsid w:val="00241BAF"/>
    <w:rsid w:val="0024318C"/>
    <w:rsid w:val="00245402"/>
    <w:rsid w:val="00247D74"/>
    <w:rsid w:val="00253BA1"/>
    <w:rsid w:val="00256810"/>
    <w:rsid w:val="002571E9"/>
    <w:rsid w:val="0027075C"/>
    <w:rsid w:val="00271381"/>
    <w:rsid w:val="00276D11"/>
    <w:rsid w:val="00280E08"/>
    <w:rsid w:val="00291DE9"/>
    <w:rsid w:val="00292C45"/>
    <w:rsid w:val="002A2D12"/>
    <w:rsid w:val="002C22E4"/>
    <w:rsid w:val="002D2D46"/>
    <w:rsid w:val="002D408A"/>
    <w:rsid w:val="002D535A"/>
    <w:rsid w:val="002F2682"/>
    <w:rsid w:val="0030106E"/>
    <w:rsid w:val="00320D82"/>
    <w:rsid w:val="0032761A"/>
    <w:rsid w:val="00336011"/>
    <w:rsid w:val="00353C58"/>
    <w:rsid w:val="0035401B"/>
    <w:rsid w:val="0036183B"/>
    <w:rsid w:val="00362B0D"/>
    <w:rsid w:val="00380D24"/>
    <w:rsid w:val="00381FA8"/>
    <w:rsid w:val="00382E14"/>
    <w:rsid w:val="00392887"/>
    <w:rsid w:val="00392A87"/>
    <w:rsid w:val="00392F47"/>
    <w:rsid w:val="00393583"/>
    <w:rsid w:val="003938C6"/>
    <w:rsid w:val="003A11C3"/>
    <w:rsid w:val="003B38CD"/>
    <w:rsid w:val="003B5787"/>
    <w:rsid w:val="003E29EA"/>
    <w:rsid w:val="003E6380"/>
    <w:rsid w:val="003F26D5"/>
    <w:rsid w:val="003F3E42"/>
    <w:rsid w:val="003F6DD7"/>
    <w:rsid w:val="004028CD"/>
    <w:rsid w:val="0040387E"/>
    <w:rsid w:val="00404E07"/>
    <w:rsid w:val="004104B9"/>
    <w:rsid w:val="004178EC"/>
    <w:rsid w:val="004213A2"/>
    <w:rsid w:val="0042533F"/>
    <w:rsid w:val="0042555A"/>
    <w:rsid w:val="00431658"/>
    <w:rsid w:val="00442018"/>
    <w:rsid w:val="00442A02"/>
    <w:rsid w:val="00452CB3"/>
    <w:rsid w:val="00461C5D"/>
    <w:rsid w:val="00462515"/>
    <w:rsid w:val="004625A6"/>
    <w:rsid w:val="00472C9F"/>
    <w:rsid w:val="00474720"/>
    <w:rsid w:val="00475C9F"/>
    <w:rsid w:val="004809EA"/>
    <w:rsid w:val="004824CD"/>
    <w:rsid w:val="0048289D"/>
    <w:rsid w:val="00482CF8"/>
    <w:rsid w:val="00496BDA"/>
    <w:rsid w:val="00497DFD"/>
    <w:rsid w:val="004A0DD2"/>
    <w:rsid w:val="004A5E9A"/>
    <w:rsid w:val="004A6C26"/>
    <w:rsid w:val="004B1823"/>
    <w:rsid w:val="004B5D3F"/>
    <w:rsid w:val="004B7E17"/>
    <w:rsid w:val="004C2309"/>
    <w:rsid w:val="004C24E3"/>
    <w:rsid w:val="004C5E32"/>
    <w:rsid w:val="004D29F9"/>
    <w:rsid w:val="004D4219"/>
    <w:rsid w:val="004D6225"/>
    <w:rsid w:val="004D7F80"/>
    <w:rsid w:val="004F560D"/>
    <w:rsid w:val="004F5872"/>
    <w:rsid w:val="004F63F5"/>
    <w:rsid w:val="00507918"/>
    <w:rsid w:val="00511396"/>
    <w:rsid w:val="005275BC"/>
    <w:rsid w:val="00527B12"/>
    <w:rsid w:val="00527C4E"/>
    <w:rsid w:val="00530067"/>
    <w:rsid w:val="005353ED"/>
    <w:rsid w:val="00536550"/>
    <w:rsid w:val="00542D32"/>
    <w:rsid w:val="005528E6"/>
    <w:rsid w:val="00573852"/>
    <w:rsid w:val="00575B08"/>
    <w:rsid w:val="00575C38"/>
    <w:rsid w:val="00580289"/>
    <w:rsid w:val="00592BF9"/>
    <w:rsid w:val="005A31CA"/>
    <w:rsid w:val="005A3B42"/>
    <w:rsid w:val="005A4F94"/>
    <w:rsid w:val="005B0B6D"/>
    <w:rsid w:val="005B1360"/>
    <w:rsid w:val="005B31D8"/>
    <w:rsid w:val="005C7A80"/>
    <w:rsid w:val="005D2A02"/>
    <w:rsid w:val="005D4678"/>
    <w:rsid w:val="005F0C28"/>
    <w:rsid w:val="005F1611"/>
    <w:rsid w:val="005F23D2"/>
    <w:rsid w:val="005F5450"/>
    <w:rsid w:val="005F5511"/>
    <w:rsid w:val="006007CC"/>
    <w:rsid w:val="00601B66"/>
    <w:rsid w:val="0060486B"/>
    <w:rsid w:val="00606DE3"/>
    <w:rsid w:val="00615A23"/>
    <w:rsid w:val="006236FD"/>
    <w:rsid w:val="006237DB"/>
    <w:rsid w:val="00624F1A"/>
    <w:rsid w:val="00632EA9"/>
    <w:rsid w:val="0063376E"/>
    <w:rsid w:val="00634F08"/>
    <w:rsid w:val="00637D59"/>
    <w:rsid w:val="00641850"/>
    <w:rsid w:val="006468A7"/>
    <w:rsid w:val="00646CD8"/>
    <w:rsid w:val="00654C97"/>
    <w:rsid w:val="006574AF"/>
    <w:rsid w:val="00657A54"/>
    <w:rsid w:val="00657FA6"/>
    <w:rsid w:val="006808C4"/>
    <w:rsid w:val="00683A9D"/>
    <w:rsid w:val="00683B7D"/>
    <w:rsid w:val="006A6932"/>
    <w:rsid w:val="006B312B"/>
    <w:rsid w:val="006B4ECC"/>
    <w:rsid w:val="006C0AA2"/>
    <w:rsid w:val="006D573D"/>
    <w:rsid w:val="006E31F3"/>
    <w:rsid w:val="006F2C3D"/>
    <w:rsid w:val="006F7641"/>
    <w:rsid w:val="007069E6"/>
    <w:rsid w:val="00711E81"/>
    <w:rsid w:val="007128BF"/>
    <w:rsid w:val="00715960"/>
    <w:rsid w:val="00717EAF"/>
    <w:rsid w:val="00730700"/>
    <w:rsid w:val="007325CA"/>
    <w:rsid w:val="00736914"/>
    <w:rsid w:val="007409A5"/>
    <w:rsid w:val="0075373E"/>
    <w:rsid w:val="007603D6"/>
    <w:rsid w:val="00761E8F"/>
    <w:rsid w:val="00784475"/>
    <w:rsid w:val="0078479B"/>
    <w:rsid w:val="00784B18"/>
    <w:rsid w:val="00790B5E"/>
    <w:rsid w:val="007A7FE9"/>
    <w:rsid w:val="007B275B"/>
    <w:rsid w:val="007B6C74"/>
    <w:rsid w:val="007B70ED"/>
    <w:rsid w:val="007C0B8F"/>
    <w:rsid w:val="007D7ECD"/>
    <w:rsid w:val="007E1760"/>
    <w:rsid w:val="0080179F"/>
    <w:rsid w:val="00804A44"/>
    <w:rsid w:val="008062B8"/>
    <w:rsid w:val="00822430"/>
    <w:rsid w:val="008336D9"/>
    <w:rsid w:val="0083791D"/>
    <w:rsid w:val="008431A8"/>
    <w:rsid w:val="008438B2"/>
    <w:rsid w:val="008461D1"/>
    <w:rsid w:val="0085232A"/>
    <w:rsid w:val="00864B7D"/>
    <w:rsid w:val="00872AD3"/>
    <w:rsid w:val="008801A2"/>
    <w:rsid w:val="008826F3"/>
    <w:rsid w:val="008935EA"/>
    <w:rsid w:val="00893FD4"/>
    <w:rsid w:val="008946AF"/>
    <w:rsid w:val="00894E9C"/>
    <w:rsid w:val="008965DF"/>
    <w:rsid w:val="008A0450"/>
    <w:rsid w:val="008A53CF"/>
    <w:rsid w:val="008C435B"/>
    <w:rsid w:val="008C4A23"/>
    <w:rsid w:val="008C65B2"/>
    <w:rsid w:val="008C6DE7"/>
    <w:rsid w:val="008D2E1E"/>
    <w:rsid w:val="008D4617"/>
    <w:rsid w:val="008D6F53"/>
    <w:rsid w:val="008D7203"/>
    <w:rsid w:val="008E0EA4"/>
    <w:rsid w:val="008E1272"/>
    <w:rsid w:val="008E17FA"/>
    <w:rsid w:val="008F156E"/>
    <w:rsid w:val="008F4712"/>
    <w:rsid w:val="00901196"/>
    <w:rsid w:val="00905A82"/>
    <w:rsid w:val="009061B6"/>
    <w:rsid w:val="009111B9"/>
    <w:rsid w:val="009117BB"/>
    <w:rsid w:val="009129CF"/>
    <w:rsid w:val="00914F3A"/>
    <w:rsid w:val="00920061"/>
    <w:rsid w:val="009202B6"/>
    <w:rsid w:val="00932D04"/>
    <w:rsid w:val="00942C9D"/>
    <w:rsid w:val="00945132"/>
    <w:rsid w:val="009459D8"/>
    <w:rsid w:val="00947FD0"/>
    <w:rsid w:val="00974503"/>
    <w:rsid w:val="009748E1"/>
    <w:rsid w:val="0097656F"/>
    <w:rsid w:val="009813D4"/>
    <w:rsid w:val="009839E7"/>
    <w:rsid w:val="00985C83"/>
    <w:rsid w:val="009A0823"/>
    <w:rsid w:val="009A1424"/>
    <w:rsid w:val="009A4DEE"/>
    <w:rsid w:val="009B4661"/>
    <w:rsid w:val="009B6231"/>
    <w:rsid w:val="009B7469"/>
    <w:rsid w:val="009C7508"/>
    <w:rsid w:val="009D1F47"/>
    <w:rsid w:val="009D3A89"/>
    <w:rsid w:val="009E052C"/>
    <w:rsid w:val="009E2E1A"/>
    <w:rsid w:val="009E5B3C"/>
    <w:rsid w:val="009F0404"/>
    <w:rsid w:val="009F7007"/>
    <w:rsid w:val="00A0112C"/>
    <w:rsid w:val="00A04A62"/>
    <w:rsid w:val="00A10CBA"/>
    <w:rsid w:val="00A12B1C"/>
    <w:rsid w:val="00A15474"/>
    <w:rsid w:val="00A1611F"/>
    <w:rsid w:val="00A21FBA"/>
    <w:rsid w:val="00A23D51"/>
    <w:rsid w:val="00A31DB8"/>
    <w:rsid w:val="00A32164"/>
    <w:rsid w:val="00A3517F"/>
    <w:rsid w:val="00A36BFC"/>
    <w:rsid w:val="00A415E6"/>
    <w:rsid w:val="00A51241"/>
    <w:rsid w:val="00A641E1"/>
    <w:rsid w:val="00A74415"/>
    <w:rsid w:val="00A74CA5"/>
    <w:rsid w:val="00A74DC0"/>
    <w:rsid w:val="00A83ADC"/>
    <w:rsid w:val="00A84444"/>
    <w:rsid w:val="00A93B02"/>
    <w:rsid w:val="00A96606"/>
    <w:rsid w:val="00AA244E"/>
    <w:rsid w:val="00AB088C"/>
    <w:rsid w:val="00AB37B1"/>
    <w:rsid w:val="00AC26F0"/>
    <w:rsid w:val="00AC4369"/>
    <w:rsid w:val="00AD705F"/>
    <w:rsid w:val="00AD7AB3"/>
    <w:rsid w:val="00AF456D"/>
    <w:rsid w:val="00AF526C"/>
    <w:rsid w:val="00AF6BD1"/>
    <w:rsid w:val="00B01B45"/>
    <w:rsid w:val="00B0337B"/>
    <w:rsid w:val="00B06B1E"/>
    <w:rsid w:val="00B140BF"/>
    <w:rsid w:val="00B230A4"/>
    <w:rsid w:val="00B33964"/>
    <w:rsid w:val="00B74CEA"/>
    <w:rsid w:val="00B878DD"/>
    <w:rsid w:val="00BA5E02"/>
    <w:rsid w:val="00BB1FC7"/>
    <w:rsid w:val="00BC5508"/>
    <w:rsid w:val="00BC7B5D"/>
    <w:rsid w:val="00BD31C0"/>
    <w:rsid w:val="00BD350D"/>
    <w:rsid w:val="00BD6492"/>
    <w:rsid w:val="00BD71D6"/>
    <w:rsid w:val="00BE5928"/>
    <w:rsid w:val="00BE5E24"/>
    <w:rsid w:val="00BF1F41"/>
    <w:rsid w:val="00BF3B88"/>
    <w:rsid w:val="00C02284"/>
    <w:rsid w:val="00C03DBA"/>
    <w:rsid w:val="00C03F15"/>
    <w:rsid w:val="00C06B74"/>
    <w:rsid w:val="00C11BF0"/>
    <w:rsid w:val="00C127D0"/>
    <w:rsid w:val="00C20A7D"/>
    <w:rsid w:val="00C22D2E"/>
    <w:rsid w:val="00C24A3C"/>
    <w:rsid w:val="00C27F56"/>
    <w:rsid w:val="00C30EDD"/>
    <w:rsid w:val="00C31B60"/>
    <w:rsid w:val="00C367A8"/>
    <w:rsid w:val="00C4024B"/>
    <w:rsid w:val="00C44715"/>
    <w:rsid w:val="00C65080"/>
    <w:rsid w:val="00C74A27"/>
    <w:rsid w:val="00C761C0"/>
    <w:rsid w:val="00C903A3"/>
    <w:rsid w:val="00C958B6"/>
    <w:rsid w:val="00CA3794"/>
    <w:rsid w:val="00CA506F"/>
    <w:rsid w:val="00CB03B1"/>
    <w:rsid w:val="00CB50CA"/>
    <w:rsid w:val="00CD01A3"/>
    <w:rsid w:val="00CD28F7"/>
    <w:rsid w:val="00CD7EAF"/>
    <w:rsid w:val="00CF204D"/>
    <w:rsid w:val="00CF5956"/>
    <w:rsid w:val="00D078D6"/>
    <w:rsid w:val="00D119F8"/>
    <w:rsid w:val="00D336AF"/>
    <w:rsid w:val="00D413AB"/>
    <w:rsid w:val="00D456F7"/>
    <w:rsid w:val="00D47693"/>
    <w:rsid w:val="00D57C12"/>
    <w:rsid w:val="00D70B44"/>
    <w:rsid w:val="00D7123C"/>
    <w:rsid w:val="00D81474"/>
    <w:rsid w:val="00D9196F"/>
    <w:rsid w:val="00DA4288"/>
    <w:rsid w:val="00DC6ACD"/>
    <w:rsid w:val="00DD3D46"/>
    <w:rsid w:val="00DD57C5"/>
    <w:rsid w:val="00DE6B12"/>
    <w:rsid w:val="00DE6F8A"/>
    <w:rsid w:val="00E0378F"/>
    <w:rsid w:val="00E03E01"/>
    <w:rsid w:val="00E2251E"/>
    <w:rsid w:val="00E26200"/>
    <w:rsid w:val="00E32DD4"/>
    <w:rsid w:val="00E35E67"/>
    <w:rsid w:val="00E360D4"/>
    <w:rsid w:val="00E37547"/>
    <w:rsid w:val="00E42441"/>
    <w:rsid w:val="00E50AAE"/>
    <w:rsid w:val="00E5433C"/>
    <w:rsid w:val="00E57C6C"/>
    <w:rsid w:val="00E60037"/>
    <w:rsid w:val="00E6034C"/>
    <w:rsid w:val="00E6240D"/>
    <w:rsid w:val="00E64665"/>
    <w:rsid w:val="00E7343C"/>
    <w:rsid w:val="00E74DDB"/>
    <w:rsid w:val="00E761AE"/>
    <w:rsid w:val="00E815B9"/>
    <w:rsid w:val="00E86F77"/>
    <w:rsid w:val="00E92259"/>
    <w:rsid w:val="00E93822"/>
    <w:rsid w:val="00E95523"/>
    <w:rsid w:val="00E963B3"/>
    <w:rsid w:val="00EA29BA"/>
    <w:rsid w:val="00EA6928"/>
    <w:rsid w:val="00EB2644"/>
    <w:rsid w:val="00EB3CD1"/>
    <w:rsid w:val="00EB4A20"/>
    <w:rsid w:val="00EB5BEE"/>
    <w:rsid w:val="00EC2318"/>
    <w:rsid w:val="00EE0D54"/>
    <w:rsid w:val="00EE4667"/>
    <w:rsid w:val="00EF5FAB"/>
    <w:rsid w:val="00EF782E"/>
    <w:rsid w:val="00F017F7"/>
    <w:rsid w:val="00F01964"/>
    <w:rsid w:val="00F05000"/>
    <w:rsid w:val="00F10F9E"/>
    <w:rsid w:val="00F17E21"/>
    <w:rsid w:val="00F404F1"/>
    <w:rsid w:val="00F473BA"/>
    <w:rsid w:val="00F539CE"/>
    <w:rsid w:val="00F618E0"/>
    <w:rsid w:val="00F6323E"/>
    <w:rsid w:val="00F74EBF"/>
    <w:rsid w:val="00F813E1"/>
    <w:rsid w:val="00F918CE"/>
    <w:rsid w:val="00F9255F"/>
    <w:rsid w:val="00FA7181"/>
    <w:rsid w:val="00FA7704"/>
    <w:rsid w:val="00FA7719"/>
    <w:rsid w:val="00FB224A"/>
    <w:rsid w:val="00FB3E7A"/>
    <w:rsid w:val="00FC0B53"/>
    <w:rsid w:val="00FC57A5"/>
    <w:rsid w:val="00FD2E7B"/>
    <w:rsid w:val="00FD665E"/>
    <w:rsid w:val="00FE35F0"/>
    <w:rsid w:val="00FE36C3"/>
    <w:rsid w:val="00FE74C3"/>
    <w:rsid w:val="00FF0A0F"/>
    <w:rsid w:val="00FF0C78"/>
    <w:rsid w:val="00FF2869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DDB5F"/>
  <w15:docId w15:val="{89D4F206-044D-4DCF-BC37-625DFCB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kern w:val="28"/>
      <w:sz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745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riefPrivat">
    <w:name w:val="Brief_Privat"/>
    <w:basedOn w:val="Standard"/>
    <w:pPr>
      <w:spacing w:line="240" w:lineRule="exact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jc w:val="both"/>
    </w:pPr>
    <w:rPr>
      <w:rFonts w:ascii="Arial" w:hAnsi="Arial"/>
    </w:rPr>
  </w:style>
  <w:style w:type="paragraph" w:styleId="Sprechblasentext">
    <w:name w:val="Balloon Text"/>
    <w:basedOn w:val="Standard"/>
    <w:semiHidden/>
    <w:rsid w:val="00200BF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02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uiPriority w:val="9"/>
    <w:semiHidden/>
    <w:rsid w:val="00974503"/>
    <w:rPr>
      <w:rFonts w:ascii="Cambria" w:eastAsia="Times New Roman" w:hAnsi="Cambria" w:cs="Times New Roman"/>
      <w:b/>
      <w:bCs/>
      <w:sz w:val="26"/>
      <w:szCs w:val="26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74503"/>
    <w:pPr>
      <w:spacing w:after="120"/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rsid w:val="00974503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160CA8"/>
    <w:pPr>
      <w:spacing w:before="100" w:beforeAutospacing="1" w:after="100" w:afterAutospacing="1"/>
    </w:pPr>
    <w:rPr>
      <w:szCs w:val="24"/>
    </w:rPr>
  </w:style>
  <w:style w:type="paragraph" w:styleId="Listenabsatz">
    <w:name w:val="List Paragraph"/>
    <w:basedOn w:val="Standard"/>
    <w:uiPriority w:val="34"/>
    <w:qFormat/>
    <w:rsid w:val="00404E07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5F5450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864B7D"/>
    <w:rPr>
      <w:sz w:val="24"/>
    </w:rPr>
  </w:style>
  <w:style w:type="character" w:styleId="Hyperlink">
    <w:name w:val="Hyperlink"/>
    <w:basedOn w:val="Absatz-Standardschriftart"/>
    <w:uiPriority w:val="99"/>
    <w:unhideWhenUsed/>
    <w:rsid w:val="0035401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01B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270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\Vorlage\Unterricht\IT-Fa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7BBB-1EB6-4711-89F2-5243D9B5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IT-Fall</Template>
  <TotalTime>0</TotalTime>
  <Pages>2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IT-Fall</vt:lpstr>
    </vt:vector>
  </TitlesOfParts>
  <Company>Ludwig-Erhard-Schule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IT-Fall</dc:title>
  <dc:creator>Henning Feike</dc:creator>
  <cp:lastModifiedBy>Christian Hey</cp:lastModifiedBy>
  <cp:revision>175</cp:revision>
  <cp:lastPrinted>2023-03-17T11:00:00Z</cp:lastPrinted>
  <dcterms:created xsi:type="dcterms:W3CDTF">2018-10-26T06:33:00Z</dcterms:created>
  <dcterms:modified xsi:type="dcterms:W3CDTF">2023-03-17T11:00:00Z</dcterms:modified>
  <cp:contentStatus/>
</cp:coreProperties>
</file>